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220516334"/>
              <w:placeholder>
                <w:docPart w:val="C037E86FA22548E48131CCF45CFC2E6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03BEB" w:rsidRDefault="001A7A94" w:rsidP="003856C9">
                <w:pPr>
                  <w:pStyle w:val="Heading1"/>
                  <w:rPr>
                    <w:sz w:val="40"/>
                    <w:szCs w:val="40"/>
                  </w:rPr>
                </w:pPr>
                <w:r w:rsidRPr="00503BEB">
                  <w:rPr>
                    <w:sz w:val="40"/>
                    <w:szCs w:val="40"/>
                  </w:rPr>
                  <w:t>Ly Hong Hoang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F0F0C" w:rsidRDefault="009F0F0C" w:rsidP="009F0F0C">
                  <w:pPr>
                    <w:pStyle w:val="Heading3"/>
                    <w:jc w:val="left"/>
                  </w:pPr>
                  <w:r w:rsidRPr="009F0F0C">
                    <w:rPr>
                      <w:b/>
                    </w:rPr>
                    <w:t>address:</w:t>
                  </w:r>
                  <w:r>
                    <w:rPr>
                      <w:b/>
                    </w:rPr>
                    <w:t xml:space="preserve"> </w:t>
                  </w:r>
                  <w:r>
                    <w:t>maininkitie 4b, 02320, espoo finland</w:t>
                  </w:r>
                </w:p>
                <w:p w:rsidR="009F0F0C" w:rsidRDefault="009F0F0C" w:rsidP="009F0F0C">
                  <w:pPr>
                    <w:pStyle w:val="Heading3"/>
                    <w:jc w:val="left"/>
                  </w:pPr>
                  <w:r w:rsidRPr="009F0F0C">
                    <w:rPr>
                      <w:b/>
                    </w:rPr>
                    <w:t xml:space="preserve">date of birth: </w:t>
                  </w:r>
                  <w:r>
                    <w:t>08/06/1996</w:t>
                  </w:r>
                </w:p>
                <w:p w:rsidR="009F0F0C" w:rsidRDefault="009F0F0C" w:rsidP="00441EB9">
                  <w:pPr>
                    <w:pStyle w:val="Heading3"/>
                  </w:pPr>
                </w:p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3F94915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503BEB">
              <w:trPr>
                <w:trHeight w:val="14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1A7A94" w:rsidRDefault="00503BEB" w:rsidP="001A7A94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</w:rPr>
                    <w:t>l</w:t>
                  </w:r>
                  <w:r w:rsidR="001A7A94">
                    <w:rPr>
                      <w:caps w:val="0"/>
                    </w:rPr>
                    <w:t>yhoang080696@gmail.com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D791C16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503BEB">
              <w:trPr>
                <w:trHeight w:val="25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A7A94" w:rsidP="001A7A94">
                  <w:pPr>
                    <w:pStyle w:val="Heading3"/>
                  </w:pPr>
                  <w:r>
                    <w:t>+358465654730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13FF32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6B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E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eUoOFugYAABnjAAADgAAAAAAAAAAAAAAAAAuAgAAZHJz&#10;L2Uyb0RvYy54bWxQSwECLQAUAAYACAAAACEAaEcb0NgAAAADAQAADwAAAAAAAAAAAAAAAABCGwAA&#10;ZHJzL2Rvd25yZXYueG1sUEsFBgAAAAAEAAQA8wAAAEccAAAAAA==&#10;">
      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503BEB">
              <w:trPr>
                <w:trHeight w:val="25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F0F0C" w:rsidRDefault="003B3F93" w:rsidP="009F0F0C">
                  <w:pPr>
                    <w:pStyle w:val="Heading3"/>
                  </w:pPr>
                  <w:hyperlink r:id="rId6" w:history="1">
                    <w:r w:rsidRPr="003B3F93">
                      <w:rPr>
                        <w:rStyle w:val="Hyperlink"/>
                      </w:rPr>
                      <w:t>LINKED I</w:t>
                    </w:r>
                    <w:r w:rsidRPr="003B3F93">
                      <w:rPr>
                        <w:rStyle w:val="Hyperlink"/>
                      </w:rPr>
                      <w:t>N</w:t>
                    </w:r>
                    <w:r w:rsidRPr="003B3F93">
                      <w:rPr>
                        <w:rStyle w:val="Hyperlink"/>
                      </w:rPr>
                      <w:t xml:space="preserve"> URL</w:t>
                    </w:r>
                  </w:hyperlink>
                </w:p>
              </w:tc>
            </w:tr>
            <w:tr w:rsidR="00441EB9" w:rsidRPr="005152F2" w:rsidTr="009F0F0C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9F0F0C" w:rsidRPr="00503BEB" w:rsidRDefault="009F0F0C" w:rsidP="009F0F0C">
                  <w:pPr>
                    <w:pStyle w:val="Heading3"/>
                    <w:jc w:val="left"/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D14CBF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84DF55CBB3A438AA7136EDD12AF1F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0007CB0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03BEB" w:rsidP="00503BEB">
                  <w:r>
                    <w:t xml:space="preserve">Job application for Android Software Engineer at </w:t>
                  </w:r>
                  <w:proofErr w:type="spellStart"/>
                  <w:r>
                    <w:t>Zalando</w:t>
                  </w:r>
                  <w:proofErr w:type="spellEnd"/>
                  <w:r>
                    <w:t>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D14CBF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1E45D0256CB4298BE17AD80C6C7A1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3EF101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503BEB" w:rsidP="007658A0">
                  <w:r>
                    <w:t>Great</w:t>
                  </w:r>
                  <w:r w:rsidR="007658A0">
                    <w:t xml:space="preserve"> interpersonal skills, fluent in English, highly motivated individual, curious and competitive by nature</w:t>
                  </w:r>
                  <w:r>
                    <w:t>.</w:t>
                  </w:r>
                  <w:r w:rsidR="007658A0">
                    <w:t xml:space="preserve"> 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1A7A94">
              <w:trPr>
                <w:trHeight w:val="2885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A7A94" w:rsidP="008F6337">
                  <w:pPr>
                    <w:pStyle w:val="Heading2"/>
                  </w:pPr>
                  <w:r>
                    <w:t>education</w:t>
                  </w:r>
                </w:p>
                <w:p w:rsidR="008F6337" w:rsidRPr="0043426C" w:rsidRDefault="001A7A94" w:rsidP="002B3890">
                  <w:pPr>
                    <w:pStyle w:val="Heading4"/>
                  </w:pPr>
                  <w:r>
                    <w:t>Mobile solution / 2015-present</w:t>
                  </w:r>
                </w:p>
                <w:p w:rsidR="008F6337" w:rsidRPr="005152F2" w:rsidRDefault="001A7A94" w:rsidP="008F6337">
                  <w:pPr>
                    <w:pStyle w:val="Heading5"/>
                  </w:pPr>
                  <w:r>
                    <w:t xml:space="preserve">Helsinki </w:t>
                  </w:r>
                  <w:proofErr w:type="spellStart"/>
                  <w:r>
                    <w:t>Metropolia</w:t>
                  </w:r>
                  <w:proofErr w:type="spellEnd"/>
                  <w:r>
                    <w:t xml:space="preserve"> University of Applied Science</w:t>
                  </w:r>
                </w:p>
                <w:p w:rsidR="008F6337" w:rsidRDefault="001A7A94" w:rsidP="008F6337">
                  <w:r>
                    <w:t>Java, Android Studio, HTML/CSS/JavaScript, SQL, Data communication</w:t>
                  </w:r>
                  <w:r w:rsidR="00503BEB">
                    <w:t>.</w:t>
                  </w:r>
                </w:p>
                <w:p w:rsidR="007B2F5C" w:rsidRPr="0043426C" w:rsidRDefault="001A7A94" w:rsidP="0043426C">
                  <w:pPr>
                    <w:pStyle w:val="Heading4"/>
                  </w:pPr>
                  <w:r>
                    <w:t>embeded system / 2014-2015</w:t>
                  </w:r>
                </w:p>
                <w:p w:rsidR="007B2F5C" w:rsidRPr="005152F2" w:rsidRDefault="001A7A94" w:rsidP="007B2F5C">
                  <w:pPr>
                    <w:pStyle w:val="Heading5"/>
                  </w:pPr>
                  <w:r>
                    <w:t>Vietnamese-Germany University</w:t>
                  </w:r>
                </w:p>
                <w:p w:rsidR="008F6337" w:rsidRDefault="001A7A94" w:rsidP="001A7A94">
                  <w:r>
                    <w:t xml:space="preserve">C, Python, </w:t>
                  </w:r>
                  <w:proofErr w:type="spellStart"/>
                  <w:r>
                    <w:t>Arduino</w:t>
                  </w:r>
                  <w:proofErr w:type="spellEnd"/>
                  <w:r>
                    <w:t>, Sensors</w:t>
                  </w:r>
                  <w:r w:rsidR="00503BEB">
                    <w:t>.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A7A94" w:rsidP="008F6337">
                  <w:pPr>
                    <w:pStyle w:val="Heading2"/>
                  </w:pPr>
                  <w:r>
                    <w:t>experience / projects</w:t>
                  </w:r>
                </w:p>
                <w:p w:rsidR="007B2F5C" w:rsidRPr="0043426C" w:rsidRDefault="00B83C2F" w:rsidP="002B3890">
                  <w:pPr>
                    <w:pStyle w:val="Heading4"/>
                  </w:pPr>
                  <w:hyperlink r:id="rId7" w:history="1">
                    <w:r w:rsidR="001A7A94" w:rsidRPr="00B83C2F">
                      <w:rPr>
                        <w:rStyle w:val="Hyperlink"/>
                      </w:rPr>
                      <w:t>Text-based adventure game</w:t>
                    </w:r>
                  </w:hyperlink>
                </w:p>
                <w:p w:rsidR="007B2F5C" w:rsidRPr="005152F2" w:rsidRDefault="001A7A94" w:rsidP="007B2F5C">
                  <w:pPr>
                    <w:pStyle w:val="Heading5"/>
                  </w:pPr>
                  <w:r>
                    <w:t>19.10.2015-13.12.2015</w:t>
                  </w:r>
                </w:p>
                <w:p w:rsidR="009F0F0C" w:rsidRDefault="001A7A94" w:rsidP="009F0F0C">
                  <w:r>
                    <w:t>Program a text-based game using Java</w:t>
                  </w:r>
                  <w:r w:rsidR="00503BEB">
                    <w:t>.</w:t>
                  </w:r>
                </w:p>
                <w:p w:rsidR="001A7A94" w:rsidRPr="0043426C" w:rsidRDefault="00B83C2F" w:rsidP="001A7A94">
                  <w:pPr>
                    <w:pStyle w:val="Heading4"/>
                  </w:pPr>
                  <w:hyperlink r:id="rId8" w:history="1">
                    <w:r w:rsidR="001A7A94" w:rsidRPr="00B83C2F">
                      <w:rPr>
                        <w:rStyle w:val="Hyperlink"/>
                      </w:rPr>
                      <w:t>gasoline consumption app</w:t>
                    </w:r>
                  </w:hyperlink>
                </w:p>
                <w:p w:rsidR="001A7A94" w:rsidRPr="005152F2" w:rsidRDefault="001A7A94" w:rsidP="001A7A94">
                  <w:pPr>
                    <w:pStyle w:val="Heading5"/>
                  </w:pPr>
                  <w:r>
                    <w:t>4.1.2016-13.3.2016</w:t>
                  </w:r>
                </w:p>
                <w:p w:rsidR="001A7A94" w:rsidRDefault="001A7A94" w:rsidP="007658A0">
                  <w:r>
                    <w:t>Program an application for calculating gasolin</w:t>
                  </w:r>
                  <w:r w:rsidR="007658A0">
                    <w:t>e consumption using Android SDK</w:t>
                  </w:r>
                  <w:r w:rsidR="00503BEB">
                    <w:t>.</w:t>
                  </w:r>
                </w:p>
                <w:p w:rsidR="001A7A94" w:rsidRPr="0043426C" w:rsidRDefault="00B83C2F" w:rsidP="001A7A94">
                  <w:pPr>
                    <w:pStyle w:val="Heading4"/>
                  </w:pPr>
                  <w:hyperlink r:id="rId9" w:history="1">
                    <w:r w:rsidR="001A7A94" w:rsidRPr="00B83C2F">
                      <w:rPr>
                        <w:rStyle w:val="Hyperlink"/>
                      </w:rPr>
                      <w:t>chat server</w:t>
                    </w:r>
                  </w:hyperlink>
                  <w:bookmarkStart w:id="0" w:name="_GoBack"/>
                  <w:bookmarkEnd w:id="0"/>
                </w:p>
                <w:p w:rsidR="001A7A94" w:rsidRPr="005152F2" w:rsidRDefault="007658A0" w:rsidP="001A7A94">
                  <w:pPr>
                    <w:pStyle w:val="Heading5"/>
                  </w:pPr>
                  <w:r>
                    <w:t>29.8.2016-13.10.2016</w:t>
                  </w:r>
                </w:p>
                <w:p w:rsidR="001A7A94" w:rsidRDefault="003B3F93" w:rsidP="001A7A94">
                  <w:r>
                    <w:t xml:space="preserve">Set up a server using Java, </w:t>
                  </w:r>
                  <w:r w:rsidR="007658A0">
                    <w:t>program a chat application using Android SDK</w:t>
                  </w:r>
                  <w:r>
                    <w:t xml:space="preserve"> and applying agile methodologies for UX/UI</w:t>
                  </w:r>
                  <w:r w:rsidR="00503BEB">
                    <w:t>.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D14CBF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80A6189F04054730A8191A8E656F41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:rsidR="008F6337" w:rsidRDefault="007658A0" w:rsidP="007658A0">
                  <w:r>
                    <w:t>Volunteer at IGDA (International Game Developers Association)</w:t>
                  </w:r>
                  <w:r w:rsidR="00503BEB">
                    <w:t>.</w:t>
                  </w:r>
                </w:p>
                <w:p w:rsidR="007658A0" w:rsidRDefault="007658A0" w:rsidP="007658A0">
                  <w:r>
                    <w:t>Participant of Game Jam 2015</w:t>
                  </w:r>
                  <w:r w:rsidR="00503BEB">
                    <w:t>.</w:t>
                  </w:r>
                </w:p>
                <w:p w:rsidR="007658A0" w:rsidRDefault="007658A0" w:rsidP="007658A0">
                  <w:r>
                    <w:t>Member of the school’s REC (Robotic and Electronic Club)</w:t>
                  </w:r>
                  <w:r w:rsidR="00503BEB">
                    <w:t>.</w:t>
                  </w:r>
                </w:p>
                <w:p w:rsidR="007658A0" w:rsidRDefault="007658A0" w:rsidP="007658A0">
                  <w:r>
                    <w:t>Participant of Junction 2016</w:t>
                  </w:r>
                  <w:r w:rsidR="00503BEB">
                    <w:t>.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CBF" w:rsidRDefault="00D14CBF" w:rsidP="003856C9">
      <w:pPr>
        <w:spacing w:after="0" w:line="240" w:lineRule="auto"/>
      </w:pPr>
      <w:r>
        <w:separator/>
      </w:r>
    </w:p>
  </w:endnote>
  <w:endnote w:type="continuationSeparator" w:id="0">
    <w:p w:rsidR="00D14CBF" w:rsidRDefault="00D14CB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E776C0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9F0F0C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A0EE0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CBF" w:rsidRDefault="00D14CBF" w:rsidP="003856C9">
      <w:pPr>
        <w:spacing w:after="0" w:line="240" w:lineRule="auto"/>
      </w:pPr>
      <w:r>
        <w:separator/>
      </w:r>
    </w:p>
  </w:footnote>
  <w:footnote w:type="continuationSeparator" w:id="0">
    <w:p w:rsidR="00D14CBF" w:rsidRDefault="00D14CB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0DDC50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BA0FAF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5C"/>
    <w:rsid w:val="00052BE1"/>
    <w:rsid w:val="0007412A"/>
    <w:rsid w:val="0010199E"/>
    <w:rsid w:val="001765FE"/>
    <w:rsid w:val="0019561F"/>
    <w:rsid w:val="001A7A94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B3F93"/>
    <w:rsid w:val="003F4D31"/>
    <w:rsid w:val="0043426C"/>
    <w:rsid w:val="00441EB9"/>
    <w:rsid w:val="00463463"/>
    <w:rsid w:val="00473EF8"/>
    <w:rsid w:val="004760E5"/>
    <w:rsid w:val="004D22BB"/>
    <w:rsid w:val="00503BE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1535C"/>
    <w:rsid w:val="00743379"/>
    <w:rsid w:val="007658A0"/>
    <w:rsid w:val="007803B7"/>
    <w:rsid w:val="007B2F5C"/>
    <w:rsid w:val="007C5F05"/>
    <w:rsid w:val="00832043"/>
    <w:rsid w:val="00832F81"/>
    <w:rsid w:val="008C7CA2"/>
    <w:rsid w:val="008F6337"/>
    <w:rsid w:val="009F0F0C"/>
    <w:rsid w:val="00A42F91"/>
    <w:rsid w:val="00AF1258"/>
    <w:rsid w:val="00B01E52"/>
    <w:rsid w:val="00B550FC"/>
    <w:rsid w:val="00B83C2F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14CBF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B6CB9-E4A0-4F3C-85F9-5253BB9B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B3F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4PC3xf4nYFhZ1FKRmV2N3BZdX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4PC3xf4nYFhczk1dzdNMVE0TUU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in/hoang-ly-hong-671546125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open?id=0B4PC3xf4nYFhSnExemVYUlVwUF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mboo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37E86FA22548E48131CCF45CFC2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F118B-8563-469A-B2A4-E7217BEE7ECA}"/>
      </w:docPartPr>
      <w:docPartBody>
        <w:p w:rsidR="00000000" w:rsidRDefault="007F7586">
          <w:pPr>
            <w:pStyle w:val="C037E86FA22548E48131CCF45CFC2E6E"/>
          </w:pPr>
          <w:r w:rsidRPr="005152F2">
            <w:t>Your Name</w:t>
          </w:r>
        </w:p>
      </w:docPartBody>
    </w:docPart>
    <w:docPart>
      <w:docPartPr>
        <w:name w:val="A84DF55CBB3A438AA7136EDD12AF1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6FD90-2CE8-48E5-8EF8-68B3C558ADBF}"/>
      </w:docPartPr>
      <w:docPartBody>
        <w:p w:rsidR="00000000" w:rsidRDefault="007F7586">
          <w:pPr>
            <w:pStyle w:val="A84DF55CBB3A438AA7136EDD12AF1F0D"/>
          </w:pPr>
          <w:r>
            <w:t>Objective</w:t>
          </w:r>
        </w:p>
      </w:docPartBody>
    </w:docPart>
    <w:docPart>
      <w:docPartPr>
        <w:name w:val="71E45D0256CB4298BE17AD80C6C7A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525A9-7FFE-464D-AD35-653C77669B10}"/>
      </w:docPartPr>
      <w:docPartBody>
        <w:p w:rsidR="00000000" w:rsidRDefault="007F7586">
          <w:pPr>
            <w:pStyle w:val="71E45D0256CB4298BE17AD80C6C7A134"/>
          </w:pPr>
          <w:r>
            <w:t>Skills</w:t>
          </w:r>
        </w:p>
      </w:docPartBody>
    </w:docPart>
    <w:docPart>
      <w:docPartPr>
        <w:name w:val="80A6189F04054730A8191A8E656F4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6F8B-8891-481A-AC66-A712837CA132}"/>
      </w:docPartPr>
      <w:docPartBody>
        <w:p w:rsidR="00000000" w:rsidRDefault="007F7586">
          <w:pPr>
            <w:pStyle w:val="80A6189F04054730A8191A8E656F4129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86"/>
    <w:rsid w:val="007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7E86FA22548E48131CCF45CFC2E6E">
    <w:name w:val="C037E86FA22548E48131CCF45CFC2E6E"/>
  </w:style>
  <w:style w:type="paragraph" w:customStyle="1" w:styleId="B396E4DFFE8748F089AAC1F79353043D">
    <w:name w:val="B396E4DFFE8748F089AAC1F79353043D"/>
  </w:style>
  <w:style w:type="paragraph" w:customStyle="1" w:styleId="1B78AEABACB14C4D83ADA0BD51721832">
    <w:name w:val="1B78AEABACB14C4D83ADA0BD51721832"/>
  </w:style>
  <w:style w:type="paragraph" w:customStyle="1" w:styleId="8F414015F2CA4579B4DC52F9A00685F6">
    <w:name w:val="8F414015F2CA4579B4DC52F9A00685F6"/>
  </w:style>
  <w:style w:type="paragraph" w:customStyle="1" w:styleId="6F3676B4F0E84E1E8C3808816F68DD8E">
    <w:name w:val="6F3676B4F0E84E1E8C3808816F68DD8E"/>
  </w:style>
  <w:style w:type="paragraph" w:customStyle="1" w:styleId="A84DF55CBB3A438AA7136EDD12AF1F0D">
    <w:name w:val="A84DF55CBB3A438AA7136EDD12AF1F0D"/>
  </w:style>
  <w:style w:type="paragraph" w:customStyle="1" w:styleId="98B50DD49CDC437BB802583270757F1C">
    <w:name w:val="98B50DD49CDC437BB802583270757F1C"/>
  </w:style>
  <w:style w:type="paragraph" w:customStyle="1" w:styleId="71E45D0256CB4298BE17AD80C6C7A134">
    <w:name w:val="71E45D0256CB4298BE17AD80C6C7A134"/>
  </w:style>
  <w:style w:type="paragraph" w:customStyle="1" w:styleId="57FB67B9054A48009A022599ECDFF66F">
    <w:name w:val="57FB67B9054A48009A022599ECDFF66F"/>
  </w:style>
  <w:style w:type="paragraph" w:customStyle="1" w:styleId="130C1BEBAF6948D68A7553B80CC2D329">
    <w:name w:val="130C1BEBAF6948D68A7553B80CC2D329"/>
  </w:style>
  <w:style w:type="paragraph" w:customStyle="1" w:styleId="269CDA983AE44FCAA22496FB1BE36901">
    <w:name w:val="269CDA983AE44FCAA22496FB1BE36901"/>
  </w:style>
  <w:style w:type="paragraph" w:customStyle="1" w:styleId="02C653B0274842319532CC320ACE0391">
    <w:name w:val="02C653B0274842319532CC320ACE0391"/>
  </w:style>
  <w:style w:type="paragraph" w:customStyle="1" w:styleId="1886CD984302430DBC8EC77862517498">
    <w:name w:val="1886CD984302430DBC8EC77862517498"/>
  </w:style>
  <w:style w:type="paragraph" w:customStyle="1" w:styleId="C26910988CED47389B1C9E8B33A47486">
    <w:name w:val="C26910988CED47389B1C9E8B33A47486"/>
  </w:style>
  <w:style w:type="paragraph" w:customStyle="1" w:styleId="5F8952DC43324713BB85915C54E8927A">
    <w:name w:val="5F8952DC43324713BB85915C54E8927A"/>
  </w:style>
  <w:style w:type="paragraph" w:customStyle="1" w:styleId="D05F1286F31640B1AB0C404B8A85DBD8">
    <w:name w:val="D05F1286F31640B1AB0C404B8A85DBD8"/>
  </w:style>
  <w:style w:type="paragraph" w:customStyle="1" w:styleId="EA296379156D40428ED551399142DB0B">
    <w:name w:val="EA296379156D40428ED551399142DB0B"/>
  </w:style>
  <w:style w:type="paragraph" w:customStyle="1" w:styleId="9E48E40D05D04E66BC501C7DEABB5426">
    <w:name w:val="9E48E40D05D04E66BC501C7DEABB5426"/>
  </w:style>
  <w:style w:type="paragraph" w:customStyle="1" w:styleId="C77E9BF9F5174D1E81D0E27AF65A2C53">
    <w:name w:val="C77E9BF9F5174D1E81D0E27AF65A2C53"/>
  </w:style>
  <w:style w:type="paragraph" w:customStyle="1" w:styleId="89A1E0662C004280A7365731BC672365">
    <w:name w:val="89A1E0662C004280A7365731BC672365"/>
  </w:style>
  <w:style w:type="paragraph" w:customStyle="1" w:styleId="80A6189F04054730A8191A8E656F4129">
    <w:name w:val="80A6189F04054730A8191A8E656F4129"/>
  </w:style>
  <w:style w:type="paragraph" w:customStyle="1" w:styleId="238E234514CE4934890EDEFB9A34B584">
    <w:name w:val="238E234514CE4934890EDEFB9A34B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60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Hong Hoang</dc:creator>
  <cp:keywords/>
  <dc:description/>
  <cp:lastModifiedBy>Bamboo</cp:lastModifiedBy>
  <cp:revision>2</cp:revision>
  <dcterms:created xsi:type="dcterms:W3CDTF">2016-10-26T17:21:00Z</dcterms:created>
  <dcterms:modified xsi:type="dcterms:W3CDTF">2016-10-26T18:26:00Z</dcterms:modified>
</cp:coreProperties>
</file>